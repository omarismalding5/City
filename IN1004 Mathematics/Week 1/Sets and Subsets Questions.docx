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78C6B" w14:textId="77777777" w:rsidR="00950626" w:rsidRDefault="00000000">
      <w:pPr>
        <w:pStyle w:val="ListParagraph"/>
        <w:numPr>
          <w:ilvl w:val="0"/>
          <w:numId w:val="1"/>
        </w:numPr>
      </w:pPr>
      <w:proofErr w:type="gramStart"/>
      <w:r>
        <w:t>A,B</w:t>
      </w:r>
      <w:proofErr w:type="gramEnd"/>
      <w:r>
        <w:t>,C,D</w:t>
      </w:r>
    </w:p>
    <w:p w14:paraId="2AA2ADA1" w14:textId="77777777" w:rsidR="00950626" w:rsidRDefault="00000000">
      <w:pPr>
        <w:pStyle w:val="ListParagraph"/>
        <w:numPr>
          <w:ilvl w:val="0"/>
          <w:numId w:val="1"/>
        </w:numPr>
      </w:pPr>
      <w:r>
        <w:t>A TRUE</w:t>
      </w:r>
    </w:p>
    <w:p w14:paraId="3DEBBB47" w14:textId="77777777" w:rsidR="00950626" w:rsidRDefault="00000000">
      <w:pPr>
        <w:pStyle w:val="ListParagraph"/>
      </w:pPr>
      <w:r>
        <w:t>B TRUE</w:t>
      </w:r>
    </w:p>
    <w:p w14:paraId="177C58B4" w14:textId="77777777" w:rsidR="00950626" w:rsidRDefault="00000000">
      <w:pPr>
        <w:pStyle w:val="ListParagraph"/>
      </w:pPr>
      <w:r>
        <w:t>C TRUE</w:t>
      </w:r>
    </w:p>
    <w:p w14:paraId="1863B6ED" w14:textId="77777777" w:rsidR="00950626" w:rsidRDefault="00000000">
      <w:pPr>
        <w:pStyle w:val="ListParagraph"/>
      </w:pPr>
      <w:r>
        <w:t>D TRUE</w:t>
      </w:r>
    </w:p>
    <w:p w14:paraId="446D6B27" w14:textId="77777777" w:rsidR="00950626" w:rsidRDefault="00000000">
      <w:pPr>
        <w:pStyle w:val="ListParagraph"/>
      </w:pPr>
      <w:r>
        <w:t>E TRUE</w:t>
      </w:r>
    </w:p>
    <w:p w14:paraId="34B494D4" w14:textId="77777777" w:rsidR="00950626" w:rsidRDefault="00000000">
      <w:pPr>
        <w:pStyle w:val="ListParagraph"/>
      </w:pPr>
      <w:r>
        <w:t>F FALSE</w:t>
      </w:r>
    </w:p>
    <w:p w14:paraId="0EBE64CE" w14:textId="77777777" w:rsidR="00950626" w:rsidRDefault="00000000">
      <w:pPr>
        <w:pStyle w:val="ListParagraph"/>
      </w:pPr>
      <w:r>
        <w:t>G TRUE</w:t>
      </w:r>
    </w:p>
    <w:p w14:paraId="392DF9DE" w14:textId="77777777" w:rsidR="00950626" w:rsidRDefault="00000000">
      <w:pPr>
        <w:pStyle w:val="ListParagraph"/>
      </w:pPr>
      <w:r>
        <w:t>H FALSE</w:t>
      </w:r>
    </w:p>
    <w:p w14:paraId="33D79AFB" w14:textId="77777777" w:rsidR="00950626" w:rsidRDefault="00000000">
      <w:pPr>
        <w:pStyle w:val="ListParagraph"/>
        <w:numPr>
          <w:ilvl w:val="0"/>
          <w:numId w:val="1"/>
        </w:numPr>
      </w:pPr>
      <w:r>
        <w:t>A TRUE</w:t>
      </w:r>
    </w:p>
    <w:p w14:paraId="71616726" w14:textId="77777777" w:rsidR="00950626" w:rsidRDefault="00000000">
      <w:pPr>
        <w:pStyle w:val="ListParagraph"/>
      </w:pPr>
      <w:r>
        <w:t>B FALSE</w:t>
      </w:r>
    </w:p>
    <w:p w14:paraId="40BF0016" w14:textId="77777777" w:rsidR="00950626" w:rsidRDefault="00000000">
      <w:pPr>
        <w:pStyle w:val="ListParagraph"/>
      </w:pPr>
      <w:r>
        <w:t>C TRUE</w:t>
      </w:r>
    </w:p>
    <w:p w14:paraId="7A731964" w14:textId="77777777" w:rsidR="00950626" w:rsidRDefault="00000000">
      <w:pPr>
        <w:pStyle w:val="ListParagraph"/>
      </w:pPr>
      <w:r>
        <w:t>D FALSE</w:t>
      </w:r>
    </w:p>
    <w:p w14:paraId="2CA20385" w14:textId="77777777" w:rsidR="00950626" w:rsidRDefault="00000000">
      <w:pPr>
        <w:pStyle w:val="ListParagraph"/>
      </w:pPr>
      <w:r>
        <w:t>E TRUE</w:t>
      </w:r>
    </w:p>
    <w:p w14:paraId="5E6DD843" w14:textId="77777777" w:rsidR="00950626" w:rsidRDefault="00000000">
      <w:pPr>
        <w:pStyle w:val="ListParagraph"/>
      </w:pPr>
      <w:r>
        <w:t>F TRUE</w:t>
      </w:r>
    </w:p>
    <w:p w14:paraId="370E5F1A" w14:textId="77777777" w:rsidR="00950626" w:rsidRDefault="00000000">
      <w:pPr>
        <w:pStyle w:val="ListParagraph"/>
      </w:pPr>
      <w:r>
        <w:t>G TRUE</w:t>
      </w:r>
    </w:p>
    <w:p w14:paraId="3D633D57" w14:textId="77777777" w:rsidR="00950626" w:rsidRDefault="00000000">
      <w:pPr>
        <w:pStyle w:val="ListParagraph"/>
      </w:pPr>
      <w:r>
        <w:t>H FALSE</w:t>
      </w:r>
    </w:p>
    <w:p w14:paraId="1CAD1179" w14:textId="77777777" w:rsidR="006925AB" w:rsidRDefault="006925AB" w:rsidP="006925AB">
      <w:pPr>
        <w:pStyle w:val="ListParagraph"/>
        <w:numPr>
          <w:ilvl w:val="0"/>
          <w:numId w:val="1"/>
        </w:numPr>
      </w:pPr>
      <w:r>
        <w:t xml:space="preserve">{2, 0, 2, </w:t>
      </w:r>
      <w:proofErr w:type="gramStart"/>
      <w:r>
        <w:t>0,  2</w:t>
      </w:r>
      <w:proofErr w:type="gramEnd"/>
      <w:r>
        <w:t>, 0}</w:t>
      </w:r>
    </w:p>
    <w:p w14:paraId="36840E6C" w14:textId="77777777" w:rsidR="006925AB" w:rsidRDefault="006925AB" w:rsidP="006925AB">
      <w:pPr>
        <w:pStyle w:val="ListParagraph"/>
      </w:pPr>
      <w:r>
        <w:t>{2, 2.5, 3.3…, 5.2, 7.14285714285}</w:t>
      </w:r>
    </w:p>
    <w:p w14:paraId="032A194F" w14:textId="77777777" w:rsidR="006925AB" w:rsidRDefault="006925AB" w:rsidP="006925AB">
      <w:pPr>
        <w:pStyle w:val="ListParagraph"/>
      </w:pPr>
      <w:r>
        <w:t>{0, 1, 12, 36, 80}</w:t>
      </w:r>
    </w:p>
    <w:p w14:paraId="01199789" w14:textId="77777777" w:rsidR="006925AB" w:rsidRDefault="006925AB" w:rsidP="006925AB">
      <w:pPr>
        <w:pStyle w:val="ListParagraph"/>
      </w:pPr>
      <w:r>
        <w:t>{0.5, 0.083, 0.03, 0.018, 0.011, 0.00757575}</w:t>
      </w:r>
    </w:p>
    <w:p w14:paraId="032EAEC4" w14:textId="2AD2F852" w:rsidR="00950626" w:rsidRDefault="006925AB" w:rsidP="006925AB">
      <w:pPr>
        <w:pStyle w:val="ListParagraph"/>
        <w:numPr>
          <w:ilvl w:val="0"/>
          <w:numId w:val="1"/>
        </w:numPr>
      </w:pPr>
      <w:r>
        <w:t>{</w:t>
      </w:r>
      <w:r w:rsidR="00795649">
        <w:t>1, 2, 3}</w:t>
      </w:r>
    </w:p>
    <w:p w14:paraId="160A6E9D" w14:textId="4DED80B1" w:rsidR="00795649" w:rsidRDefault="00795649" w:rsidP="00795649">
      <w:pPr>
        <w:pStyle w:val="ListParagraph"/>
      </w:pPr>
      <w:r>
        <w:t xml:space="preserve">{1, 0.5, 0.333…, 0.25, 0.2, </w:t>
      </w:r>
      <w:r w:rsidR="00B00E74">
        <w:t>0.1666…, 0.143, 0.125}</w:t>
      </w:r>
    </w:p>
    <w:p w14:paraId="6D9B0CF7" w14:textId="40F64C59" w:rsidR="00B00E74" w:rsidRDefault="00B00E74" w:rsidP="00795649">
      <w:pPr>
        <w:pStyle w:val="ListParagraph"/>
      </w:pPr>
      <w:r>
        <w:t>{1, 4, 9, 16, 25, 36, 49, 64, 81, 100}</w:t>
      </w:r>
    </w:p>
    <w:p w14:paraId="09E16576" w14:textId="5D209390" w:rsidR="00B00E74" w:rsidRDefault="00B00E74" w:rsidP="00B00E74">
      <w:pPr>
        <w:pStyle w:val="ListParagraph"/>
      </w:pPr>
      <w:r>
        <w:t>{1, 4, 9}</w:t>
      </w:r>
    </w:p>
    <w:p w14:paraId="6145F063" w14:textId="6F12A790" w:rsidR="00B00E74" w:rsidRDefault="00B00E74" w:rsidP="00B00E74">
      <w:pPr>
        <w:pStyle w:val="ListParagraph"/>
        <w:numPr>
          <w:ilvl w:val="0"/>
          <w:numId w:val="1"/>
        </w:numPr>
      </w:pPr>
      <w:r>
        <w:t>4</w:t>
      </w:r>
    </w:p>
    <w:p w14:paraId="2959C227" w14:textId="7A61A8B7" w:rsidR="00B00E74" w:rsidRDefault="00F0381C" w:rsidP="00B00E74">
      <w:pPr>
        <w:pStyle w:val="ListParagraph"/>
      </w:pPr>
      <w:r>
        <w:t>{</w:t>
      </w:r>
      <w:r w:rsidRPr="00F0381C">
        <w:rPr>
          <w:rFonts w:ascii="Cambria Math" w:hAnsi="Cambria Math" w:cs="Cambria Math"/>
        </w:rPr>
        <w:t>∅</w:t>
      </w:r>
      <w:r>
        <w:t>, {1},{2},{3},{4</w:t>
      </w:r>
      <w:proofErr w:type="gramStart"/>
      <w:r>
        <w:t>},{</w:t>
      </w:r>
      <w:proofErr w:type="gramEnd"/>
      <w:r>
        <w:t>1,2</w:t>
      </w:r>
      <w:r w:rsidRPr="00F0381C">
        <w:t>},{1,3},{1,4},{2,3},{2,4},{3,4},{1,2,3},{1,2,4},{1,3,4},{2,3,4}</w:t>
      </w:r>
      <w:r>
        <w:t>}</w:t>
      </w:r>
    </w:p>
    <w:p w14:paraId="7DD8AEAB" w14:textId="60F37FF9" w:rsidR="00F0381C" w:rsidRDefault="00F0381C" w:rsidP="00F0381C">
      <w:pPr>
        <w:pStyle w:val="ListParagraph"/>
        <w:numPr>
          <w:ilvl w:val="0"/>
          <w:numId w:val="1"/>
        </w:numPr>
      </w:pPr>
      <w:r>
        <w:t>FALSE</w:t>
      </w:r>
    </w:p>
    <w:p w14:paraId="14A46118" w14:textId="103B084A" w:rsidR="00F0381C" w:rsidRDefault="00F0381C" w:rsidP="00F0381C">
      <w:pPr>
        <w:pStyle w:val="ListParagraph"/>
      </w:pPr>
      <w:r>
        <w:t>TRUE</w:t>
      </w:r>
    </w:p>
    <w:p w14:paraId="45BA2811" w14:textId="4A78A05A" w:rsidR="00F0381C" w:rsidRDefault="00F0381C" w:rsidP="00F0381C">
      <w:pPr>
        <w:pStyle w:val="ListParagraph"/>
      </w:pPr>
      <w:r>
        <w:t>{</w:t>
      </w:r>
      <w:r w:rsidRPr="00F0381C">
        <w:rPr>
          <w:rFonts w:ascii="Cambria Math" w:hAnsi="Cambria Math" w:cs="Cambria Math"/>
        </w:rPr>
        <w:t>∅</w:t>
      </w:r>
      <w:r w:rsidRPr="00F0381C">
        <w:t>, {e}, {f}, {g}, {</w:t>
      </w:r>
      <w:proofErr w:type="spellStart"/>
      <w:proofErr w:type="gramStart"/>
      <w:r w:rsidRPr="00F0381C">
        <w:t>e,f</w:t>
      </w:r>
      <w:proofErr w:type="spellEnd"/>
      <w:proofErr w:type="gramEnd"/>
      <w:r w:rsidRPr="00F0381C">
        <w:t>}, {</w:t>
      </w:r>
      <w:proofErr w:type="spellStart"/>
      <w:r w:rsidRPr="00F0381C">
        <w:t>e,g</w:t>
      </w:r>
      <w:proofErr w:type="spellEnd"/>
      <w:r w:rsidRPr="00F0381C">
        <w:t>}, {</w:t>
      </w:r>
      <w:proofErr w:type="spellStart"/>
      <w:r w:rsidRPr="00F0381C">
        <w:t>f,g</w:t>
      </w:r>
      <w:proofErr w:type="spellEnd"/>
      <w:r w:rsidRPr="00F0381C">
        <w:t>}, {</w:t>
      </w:r>
      <w:proofErr w:type="spellStart"/>
      <w:r w:rsidRPr="00F0381C">
        <w:t>e,f,g</w:t>
      </w:r>
      <w:proofErr w:type="spellEnd"/>
      <w:r w:rsidRPr="00F0381C">
        <w:t>}}</w:t>
      </w:r>
    </w:p>
    <w:p w14:paraId="418EAB7D" w14:textId="1955A664" w:rsidR="00F0381C" w:rsidRDefault="00F0381C" w:rsidP="00F0381C">
      <w:pPr>
        <w:pStyle w:val="ListParagraph"/>
      </w:pPr>
      <w:r>
        <w:t>3</w:t>
      </w:r>
    </w:p>
    <w:p w14:paraId="0B0FCD5B" w14:textId="7845CB56" w:rsidR="00F0381C" w:rsidRDefault="00F0381C" w:rsidP="00F0381C">
      <w:pPr>
        <w:pStyle w:val="ListParagraph"/>
      </w:pPr>
      <w:r>
        <w:t>8</w:t>
      </w:r>
    </w:p>
    <w:p w14:paraId="33AC7AB7" w14:textId="09FC4BFB" w:rsidR="00F0381C" w:rsidRDefault="00F0381C" w:rsidP="00F0381C">
      <w:pPr>
        <w:pStyle w:val="ListParagraph"/>
        <w:numPr>
          <w:ilvl w:val="0"/>
          <w:numId w:val="1"/>
        </w:numPr>
      </w:pPr>
      <w:r>
        <w:t>2/7 is represented Q and R</w:t>
      </w:r>
    </w:p>
    <w:p w14:paraId="02982585" w14:textId="174355ED" w:rsidR="00F0381C" w:rsidRDefault="00F0381C" w:rsidP="00F0381C">
      <w:pPr>
        <w:pStyle w:val="ListParagraph"/>
      </w:pPr>
      <w:r>
        <w:t xml:space="preserve">1.2 is represented </w:t>
      </w:r>
      <w:r w:rsidR="00B72496">
        <w:t>Q and R</w:t>
      </w:r>
    </w:p>
    <w:p w14:paraId="09ABC2DA" w14:textId="32225165" w:rsidR="00B72496" w:rsidRDefault="00B72496" w:rsidP="00F0381C">
      <w:pPr>
        <w:pStyle w:val="ListParagraph"/>
      </w:pPr>
      <w:r>
        <w:t>8/4 is represented Z, N, Q and R</w:t>
      </w:r>
    </w:p>
    <w:p w14:paraId="39B24346" w14:textId="79717E7B" w:rsidR="00B72496" w:rsidRDefault="00F27CB3" w:rsidP="00B72496">
      <w:pPr>
        <w:pStyle w:val="ListParagraph"/>
        <w:numPr>
          <w:ilvl w:val="0"/>
          <w:numId w:val="1"/>
        </w:numPr>
      </w:pPr>
      <w:r>
        <w:t>When adding 4 twice, the number does not increase by adding the second 4.</w:t>
      </w:r>
    </w:p>
    <w:sectPr w:rsidR="00B7249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7907D" w14:textId="77777777" w:rsidR="001D0788" w:rsidRDefault="001D0788">
      <w:pPr>
        <w:spacing w:after="0" w:line="240" w:lineRule="auto"/>
      </w:pPr>
      <w:r>
        <w:separator/>
      </w:r>
    </w:p>
  </w:endnote>
  <w:endnote w:type="continuationSeparator" w:id="0">
    <w:p w14:paraId="4E49853B" w14:textId="77777777" w:rsidR="001D0788" w:rsidRDefault="001D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C3A8F" w14:textId="77777777" w:rsidR="001D0788" w:rsidRDefault="001D078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AAB66C6" w14:textId="77777777" w:rsidR="001D0788" w:rsidRDefault="001D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022981"/>
    <w:multiLevelType w:val="multilevel"/>
    <w:tmpl w:val="F984CE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756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50626"/>
    <w:rsid w:val="001672D9"/>
    <w:rsid w:val="001D0788"/>
    <w:rsid w:val="006925AB"/>
    <w:rsid w:val="00730222"/>
    <w:rsid w:val="00795649"/>
    <w:rsid w:val="00950626"/>
    <w:rsid w:val="00B00E74"/>
    <w:rsid w:val="00B72496"/>
    <w:rsid w:val="00F0381C"/>
    <w:rsid w:val="00F2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3CC0"/>
  <w15:docId w15:val="{716579C2-1F95-4D80-8BE7-0003CAEF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Ismail</dc:creator>
  <dc:description/>
  <cp:lastModifiedBy>Omar Ismail</cp:lastModifiedBy>
  <cp:revision>2</cp:revision>
  <dcterms:created xsi:type="dcterms:W3CDTF">2024-10-05T23:53:00Z</dcterms:created>
  <dcterms:modified xsi:type="dcterms:W3CDTF">2024-10-05T23:53:00Z</dcterms:modified>
</cp:coreProperties>
</file>